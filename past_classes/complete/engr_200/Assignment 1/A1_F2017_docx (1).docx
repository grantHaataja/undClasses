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30" w:rsidRDefault="00B74B30">
      <w:pPr>
        <w:pBdr>
          <w:top w:val="single" w:sz="4" w:space="1" w:color="auto"/>
          <w:left w:val="single" w:sz="4" w:space="4" w:color="auto"/>
          <w:bottom w:val="single" w:sz="4" w:space="1" w:color="auto"/>
          <w:right w:val="single" w:sz="4" w:space="4" w:color="auto"/>
        </w:pBdr>
      </w:pPr>
      <w:bookmarkStart w:id="0" w:name="_GoBack"/>
      <w:bookmarkEnd w:id="0"/>
      <w:r>
        <w:t>ENGR 2</w:t>
      </w:r>
      <w:r w:rsidR="005E42F5">
        <w:t>00</w:t>
      </w:r>
      <w:r w:rsidR="005E42F5">
        <w:tab/>
      </w:r>
      <w:r w:rsidR="001B03D0">
        <w:tab/>
      </w:r>
      <w:r w:rsidR="001B03D0">
        <w:tab/>
      </w:r>
      <w:r w:rsidR="001B03D0">
        <w:tab/>
      </w:r>
      <w:r w:rsidR="001B03D0">
        <w:tab/>
      </w:r>
      <w:r w:rsidR="001B03D0">
        <w:tab/>
      </w:r>
      <w:r w:rsidR="001B03D0">
        <w:tab/>
      </w:r>
      <w:r w:rsidR="001B03D0">
        <w:tab/>
      </w:r>
      <w:r w:rsidR="001B03D0">
        <w:tab/>
        <w:t xml:space="preserve">          </w:t>
      </w:r>
      <w:r w:rsidR="001B03D0">
        <w:tab/>
      </w:r>
      <w:r w:rsidR="001B03D0">
        <w:tab/>
      </w:r>
      <w:r w:rsidR="001B03D0">
        <w:tab/>
      </w:r>
      <w:r w:rsidR="001B03D0">
        <w:tab/>
      </w:r>
      <w:r w:rsidR="001B03D0">
        <w:tab/>
      </w:r>
      <w:r w:rsidR="001B03D0">
        <w:tab/>
      </w:r>
      <w:r w:rsidR="001B03D0">
        <w:tab/>
      </w:r>
      <w:r w:rsidR="001B03D0">
        <w:tab/>
      </w:r>
      <w:r w:rsidR="001B03D0">
        <w:tab/>
      </w:r>
      <w:r w:rsidR="001B03D0">
        <w:tab/>
        <w:t xml:space="preserve">    FALL</w:t>
      </w:r>
      <w:r>
        <w:t>, 20</w:t>
      </w:r>
      <w:r w:rsidR="005E42F5">
        <w:t>1</w:t>
      </w:r>
      <w:r w:rsidR="00623EEE">
        <w:t>7</w:t>
      </w:r>
    </w:p>
    <w:p w:rsidR="005E42F5" w:rsidRDefault="005E42F5">
      <w:pPr>
        <w:pBdr>
          <w:top w:val="single" w:sz="4" w:space="1" w:color="auto"/>
          <w:left w:val="single" w:sz="4" w:space="4" w:color="auto"/>
          <w:bottom w:val="single" w:sz="4" w:space="1" w:color="auto"/>
          <w:right w:val="single" w:sz="4" w:space="4" w:color="auto"/>
        </w:pBdr>
      </w:pPr>
    </w:p>
    <w:p w:rsidR="00B74B30" w:rsidRDefault="00B74B30">
      <w:pPr>
        <w:pBdr>
          <w:top w:val="single" w:sz="4" w:space="1" w:color="auto"/>
          <w:left w:val="single" w:sz="4" w:space="4" w:color="auto"/>
          <w:bottom w:val="single" w:sz="4" w:space="1" w:color="auto"/>
          <w:right w:val="single" w:sz="4" w:space="4" w:color="auto"/>
        </w:pBdr>
        <w:jc w:val="center"/>
        <w:rPr>
          <w:b/>
          <w:bCs/>
          <w:sz w:val="32"/>
        </w:rPr>
      </w:pPr>
      <w:r>
        <w:rPr>
          <w:b/>
          <w:bCs/>
          <w:sz w:val="32"/>
        </w:rPr>
        <w:t>A</w:t>
      </w:r>
      <w:r w:rsidR="004E464A">
        <w:rPr>
          <w:b/>
          <w:bCs/>
          <w:sz w:val="32"/>
        </w:rPr>
        <w:t>1</w:t>
      </w:r>
      <w:r>
        <w:rPr>
          <w:b/>
          <w:bCs/>
          <w:sz w:val="32"/>
        </w:rPr>
        <w:t xml:space="preserve">: </w:t>
      </w:r>
      <w:r w:rsidR="00DC09A3">
        <w:rPr>
          <w:b/>
          <w:bCs/>
          <w:sz w:val="32"/>
        </w:rPr>
        <w:t>LINEAR INTERPOLATION</w:t>
      </w:r>
    </w:p>
    <w:p w:rsidR="00DC09A3" w:rsidRDefault="00DC09A3">
      <w:pPr>
        <w:pBdr>
          <w:top w:val="single" w:sz="4" w:space="1" w:color="auto"/>
          <w:left w:val="single" w:sz="4" w:space="4" w:color="auto"/>
          <w:bottom w:val="single" w:sz="4" w:space="1" w:color="auto"/>
          <w:right w:val="single" w:sz="4" w:space="4" w:color="auto"/>
        </w:pBdr>
        <w:jc w:val="center"/>
        <w:rPr>
          <w:b/>
          <w:bCs/>
          <w:sz w:val="32"/>
        </w:rPr>
      </w:pPr>
      <w:r>
        <w:rPr>
          <w:b/>
          <w:bCs/>
          <w:sz w:val="32"/>
        </w:rPr>
        <w:t>(basic program development)</w:t>
      </w:r>
    </w:p>
    <w:p w:rsidR="005E42F5" w:rsidRDefault="005E42F5">
      <w:pPr>
        <w:pBdr>
          <w:top w:val="single" w:sz="4" w:space="1" w:color="auto"/>
          <w:left w:val="single" w:sz="4" w:space="4" w:color="auto"/>
          <w:bottom w:val="single" w:sz="4" w:space="1" w:color="auto"/>
          <w:right w:val="single" w:sz="4" w:space="4" w:color="auto"/>
        </w:pBdr>
        <w:jc w:val="center"/>
        <w:rPr>
          <w:b/>
          <w:bCs/>
          <w:sz w:val="32"/>
        </w:rPr>
      </w:pPr>
    </w:p>
    <w:p w:rsidR="00B74B30" w:rsidRDefault="001B03D0">
      <w:pPr>
        <w:pBdr>
          <w:top w:val="single" w:sz="4" w:space="1" w:color="auto"/>
          <w:left w:val="single" w:sz="4" w:space="4" w:color="auto"/>
          <w:bottom w:val="single" w:sz="4" w:space="1" w:color="auto"/>
          <w:right w:val="single" w:sz="4" w:space="4" w:color="auto"/>
        </w:pBdr>
      </w:pPr>
      <w:r>
        <w:t xml:space="preserve">DUE: </w:t>
      </w:r>
      <w:r>
        <w:rPr>
          <w:color w:val="FF0000"/>
        </w:rPr>
        <w:t>Sept</w:t>
      </w:r>
      <w:r w:rsidR="00196E7F" w:rsidRPr="00DB53E1">
        <w:rPr>
          <w:color w:val="FF0000"/>
        </w:rPr>
        <w:t xml:space="preserve">. </w:t>
      </w:r>
      <w:r w:rsidR="00623EEE">
        <w:rPr>
          <w:color w:val="FF0000"/>
        </w:rPr>
        <w:t>5</w:t>
      </w:r>
      <w:r w:rsidR="00196E7F" w:rsidRPr="00DB53E1">
        <w:rPr>
          <w:color w:val="FF0000"/>
        </w:rPr>
        <w:t>, 201</w:t>
      </w:r>
      <w:r w:rsidR="00623EEE">
        <w:rPr>
          <w:color w:val="FF0000"/>
        </w:rPr>
        <w:t>7</w:t>
      </w:r>
      <w:r w:rsidR="00196E7F" w:rsidRPr="00DB53E1">
        <w:rPr>
          <w:color w:val="FF0000"/>
        </w:rPr>
        <w:t xml:space="preserve"> by 11:59 pm</w:t>
      </w:r>
      <w:r w:rsidR="000A5F63" w:rsidRPr="00DB53E1">
        <w:rPr>
          <w:color w:val="FF0000"/>
        </w:rPr>
        <w:t>, C</w:t>
      </w:r>
      <w:r>
        <w:rPr>
          <w:color w:val="FF0000"/>
        </w:rPr>
        <w:t>D</w:t>
      </w:r>
      <w:r w:rsidR="000A5F63" w:rsidRPr="00DB53E1">
        <w:rPr>
          <w:color w:val="FF0000"/>
        </w:rPr>
        <w:t>T</w:t>
      </w:r>
      <w:r>
        <w:tab/>
      </w:r>
      <w:r>
        <w:tab/>
      </w:r>
      <w:r>
        <w:tab/>
      </w:r>
      <w:r>
        <w:tab/>
      </w:r>
      <w:r>
        <w:tab/>
      </w:r>
      <w:r>
        <w:tab/>
      </w:r>
      <w:r>
        <w:tab/>
      </w:r>
      <w:r>
        <w:tab/>
      </w:r>
      <w:r>
        <w:tab/>
      </w:r>
      <w:r>
        <w:tab/>
      </w:r>
      <w:r>
        <w:tab/>
      </w:r>
      <w:r>
        <w:tab/>
        <w:t xml:space="preserve">   </w:t>
      </w:r>
      <w:r w:rsidR="00B74B30">
        <w:t xml:space="preserve">POINTS: </w:t>
      </w:r>
      <w:r w:rsidR="004E464A">
        <w:t>35</w:t>
      </w:r>
    </w:p>
    <w:p w:rsidR="00B74B30" w:rsidRDefault="00B74B30"/>
    <w:p w:rsidR="00DB53E1" w:rsidRDefault="00DB53E1" w:rsidP="00DB53E1">
      <w:pPr>
        <w:rPr>
          <w:b/>
          <w:bCs/>
        </w:rPr>
      </w:pPr>
      <w:r>
        <w:rPr>
          <w:b/>
          <w:bCs/>
        </w:rPr>
        <w:t>INTRODUCTION:</w:t>
      </w:r>
    </w:p>
    <w:p w:rsidR="00C637B2" w:rsidRDefault="0016688B" w:rsidP="00DB53E1">
      <w:r>
        <w:rPr>
          <w:noProof/>
        </w:rPr>
        <w:drawing>
          <wp:anchor distT="0" distB="0" distL="114300" distR="114300" simplePos="0" relativeHeight="251657216" behindDoc="0" locked="0" layoutInCell="1" allowOverlap="1">
            <wp:simplePos x="0" y="0"/>
            <wp:positionH relativeFrom="margin">
              <wp:posOffset>2838450</wp:posOffset>
            </wp:positionH>
            <wp:positionV relativeFrom="paragraph">
              <wp:posOffset>451485</wp:posOffset>
            </wp:positionV>
            <wp:extent cx="3100070" cy="2687320"/>
            <wp:effectExtent l="0" t="0" r="5080" b="0"/>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0070" cy="2687320"/>
                    </a:xfrm>
                    <a:prstGeom prst="rect">
                      <a:avLst/>
                    </a:prstGeom>
                    <a:noFill/>
                  </pic:spPr>
                </pic:pic>
              </a:graphicData>
            </a:graphic>
            <wp14:sizeRelH relativeFrom="margin">
              <wp14:pctWidth>0</wp14:pctWidth>
            </wp14:sizeRelH>
            <wp14:sizeRelV relativeFrom="margin">
              <wp14:pctHeight>0</wp14:pctHeight>
            </wp14:sizeRelV>
          </wp:anchor>
        </w:drawing>
      </w:r>
      <w:r w:rsidR="00DB53E1">
        <w:t xml:space="preserve">Linear interpolation is a simple </w:t>
      </w:r>
      <w:r w:rsidR="00B40946">
        <w:t xml:space="preserve">mathematical </w:t>
      </w:r>
      <w:r w:rsidR="00DB53E1">
        <w:t xml:space="preserve">method to </w:t>
      </w:r>
      <w:r w:rsidR="005201D6">
        <w:t xml:space="preserve">calculate </w:t>
      </w:r>
      <w:r w:rsidR="00DB53E1">
        <w:t xml:space="preserve">intermediate values between known data points along a straight line providing that the data points are relatively close to minimize error.  This type of interpolation can be affectively applied to tables of values, and allows the calculation of intermediate values that are not part of the original data set.  Such a table of test data is illustrated to the right indicating </w:t>
      </w:r>
      <w:r w:rsidR="00DB53E1">
        <w:rPr>
          <w:b/>
        </w:rPr>
        <w:t>Angles of Attack</w:t>
      </w:r>
      <w:r w:rsidR="00DB53E1">
        <w:t xml:space="preserve"> </w:t>
      </w:r>
      <w:r w:rsidR="00C637B2">
        <w:t xml:space="preserve">in </w:t>
      </w:r>
      <w:r w:rsidR="00DB53E1">
        <w:t>degrees</w:t>
      </w:r>
      <w:r w:rsidR="00C637B2">
        <w:t xml:space="preserve"> </w:t>
      </w:r>
      <w:r w:rsidR="00DB53E1">
        <w:t xml:space="preserve">and corresponding </w:t>
      </w:r>
      <w:r w:rsidR="00DB53E1">
        <w:rPr>
          <w:b/>
        </w:rPr>
        <w:t>Coefficients of Lift</w:t>
      </w:r>
      <w:r w:rsidR="00DB53E1">
        <w:t xml:space="preserve">.  </w:t>
      </w:r>
    </w:p>
    <w:p w:rsidR="00C637B2" w:rsidRDefault="00C637B2" w:rsidP="00DB53E1"/>
    <w:p w:rsidR="00DB53E1" w:rsidRDefault="00DB53E1" w:rsidP="00DB53E1">
      <w:r>
        <w:t xml:space="preserve">The data has been experimentally collected for a NACA 2412 airfoil from the wing section graph.  The 2412 is the primary airfoil used by Cessna for decades on the C172 production line.  </w:t>
      </w:r>
    </w:p>
    <w:p w:rsidR="00DB53E1" w:rsidRDefault="00DB53E1" w:rsidP="00DB53E1"/>
    <w:p w:rsidR="00C37E0D" w:rsidRDefault="00C37E0D" w:rsidP="00DB53E1">
      <w:r>
        <w:t>To c</w:t>
      </w:r>
      <w:r w:rsidR="005201D6">
        <w:t>alculate</w:t>
      </w:r>
      <w:r>
        <w:t xml:space="preserve"> a</w:t>
      </w:r>
      <w:r w:rsidR="00DB53E1">
        <w:t xml:space="preserve">n intermediate </w:t>
      </w:r>
      <w:r>
        <w:t xml:space="preserve">coefficient of lift </w:t>
      </w:r>
      <w:r w:rsidR="00DB53E1">
        <w:t>data point</w:t>
      </w:r>
      <w:r>
        <w:t xml:space="preserve"> you would use the following equation:</w:t>
      </w:r>
    </w:p>
    <w:p w:rsidR="00B40946" w:rsidRDefault="00B40946" w:rsidP="00DB53E1"/>
    <w:p w:rsidR="00C37E0D" w:rsidRPr="00C37E0D" w:rsidRDefault="009B3302" w:rsidP="00C37E0D">
      <m:oMathPara>
        <m:oMath>
          <m:f>
            <m:fPr>
              <m:ctrlPr>
                <w:rPr>
                  <w:rFonts w:ascii="Cambria Math" w:hAnsi="Cambria Math"/>
                  <w:i/>
                </w:rPr>
              </m:ctrlPr>
            </m:fPr>
            <m:num>
              <m:r>
                <w:rPr>
                  <w:rFonts w:ascii="Cambria Math" w:hAnsi="Cambria Math"/>
                </w:rPr>
                <m:t>computed_coefficient_lift-coefficient_lift1</m:t>
              </m:r>
            </m:num>
            <m:den>
              <m:r>
                <w:rPr>
                  <w:rFonts w:ascii="Cambria Math" w:hAnsi="Cambria Math"/>
                </w:rPr>
                <m:t>interpolate_angle-angle1</m:t>
              </m:r>
            </m:den>
          </m:f>
          <m:r>
            <w:rPr>
              <w:rFonts w:ascii="Cambria Math" w:hAnsi="Cambria Math"/>
            </w:rPr>
            <m:t>=</m:t>
          </m:r>
          <m:f>
            <m:fPr>
              <m:ctrlPr>
                <w:rPr>
                  <w:rFonts w:ascii="Cambria Math" w:hAnsi="Cambria Math"/>
                  <w:i/>
                </w:rPr>
              </m:ctrlPr>
            </m:fPr>
            <m:num>
              <m:r>
                <w:rPr>
                  <w:rFonts w:ascii="Cambria Math" w:hAnsi="Cambria Math"/>
                </w:rPr>
                <m:t>coefficient_lift2-coefficient_lift1</m:t>
              </m:r>
            </m:num>
            <m:den>
              <m:r>
                <w:rPr>
                  <w:rFonts w:ascii="Cambria Math" w:hAnsi="Cambria Math"/>
                </w:rPr>
                <m:t>angle2-angle1</m:t>
              </m:r>
            </m:den>
          </m:f>
        </m:oMath>
      </m:oMathPara>
    </w:p>
    <w:p w:rsidR="00B40946" w:rsidRDefault="00B40946" w:rsidP="00DB53E1"/>
    <w:p w:rsidR="001B03D0" w:rsidRDefault="001B03D0" w:rsidP="00DB53E1">
      <w:r>
        <w:t xml:space="preserve">NOTE: You will need to solve the above </w:t>
      </w:r>
      <w:r w:rsidR="00066EBC">
        <w:t xml:space="preserve">expression </w:t>
      </w:r>
      <w:r>
        <w:t xml:space="preserve">for </w:t>
      </w:r>
      <w:r w:rsidR="00C37E0D">
        <w:t xml:space="preserve">the </w:t>
      </w:r>
      <w:r w:rsidR="00C37E0D" w:rsidRPr="008B0F61">
        <w:rPr>
          <w:b/>
        </w:rPr>
        <w:t>computed coefficient of lift</w:t>
      </w:r>
      <w:r w:rsidR="00C37E0D">
        <w:t xml:space="preserve"> variable </w:t>
      </w:r>
      <w:r>
        <w:t xml:space="preserve">and use </w:t>
      </w:r>
      <w:r w:rsidR="005201D6">
        <w:t xml:space="preserve">that </w:t>
      </w:r>
      <w:r w:rsidR="00B40946">
        <w:t xml:space="preserve">algebraic expression </w:t>
      </w:r>
      <w:r>
        <w:t>in your program.</w:t>
      </w:r>
    </w:p>
    <w:p w:rsidR="00DB53E1" w:rsidRDefault="008477B7" w:rsidP="00DB53E1">
      <w:r w:rsidRPr="00CF7F18">
        <w:rPr>
          <w:rFonts w:ascii="Consolas" w:hAnsi="Consolas"/>
          <w:noProof/>
        </w:rPr>
        <mc:AlternateContent>
          <mc:Choice Requires="wps">
            <w:drawing>
              <wp:anchor distT="45720" distB="45720" distL="114300" distR="114300" simplePos="0" relativeHeight="251659264" behindDoc="0" locked="0" layoutInCell="1" allowOverlap="1" wp14:anchorId="19B0F5C0" wp14:editId="34D09474">
                <wp:simplePos x="0" y="0"/>
                <wp:positionH relativeFrom="margin">
                  <wp:posOffset>2771775</wp:posOffset>
                </wp:positionH>
                <wp:positionV relativeFrom="paragraph">
                  <wp:posOffset>108585</wp:posOffset>
                </wp:positionV>
                <wp:extent cx="3152775" cy="2952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952750"/>
                        </a:xfrm>
                        <a:prstGeom prst="rect">
                          <a:avLst/>
                        </a:prstGeom>
                        <a:solidFill>
                          <a:srgbClr val="FFFFFF"/>
                        </a:solidFill>
                        <a:ln w="9525">
                          <a:solidFill>
                            <a:srgbClr val="000000"/>
                          </a:solidFill>
                          <a:miter lim="800000"/>
                          <a:headEnd/>
                          <a:tailEnd/>
                        </a:ln>
                      </wps:spPr>
                      <wps:txbx>
                        <w:txbxContent>
                          <w:p w:rsidR="00CF7F18" w:rsidRPr="00CF7F18" w:rsidRDefault="00CF7F18" w:rsidP="00CF7F18">
                            <w:pPr>
                              <w:rPr>
                                <w:rFonts w:ascii="Consolas" w:hAnsi="Consolas"/>
                                <w:sz w:val="20"/>
                                <w:szCs w:val="20"/>
                              </w:rPr>
                            </w:pPr>
                            <w:r w:rsidRPr="00CF7F18">
                              <w:rPr>
                                <w:rFonts w:ascii="Consolas" w:hAnsi="Consolas"/>
                                <w:sz w:val="20"/>
                                <w:szCs w:val="20"/>
                              </w:rPr>
                              <w:t>******************************************</w:t>
                            </w:r>
                          </w:p>
                          <w:p w:rsidR="00CF7F18" w:rsidRPr="00CF7F18" w:rsidRDefault="00CF7F18" w:rsidP="00CF7F18">
                            <w:pPr>
                              <w:rPr>
                                <w:rFonts w:ascii="Consolas" w:hAnsi="Consolas"/>
                                <w:sz w:val="20"/>
                                <w:szCs w:val="20"/>
                              </w:rPr>
                            </w:pPr>
                            <w:r w:rsidRPr="00CF7F18">
                              <w:rPr>
                                <w:rFonts w:ascii="Consolas" w:hAnsi="Consolas"/>
                                <w:sz w:val="20"/>
                                <w:szCs w:val="20"/>
                              </w:rPr>
                              <w:t xml:space="preserve">       LINEAR INTERPOLATION PROGRAM</w:t>
                            </w:r>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r w:rsidRPr="00CF7F18">
                              <w:rPr>
                                <w:rFonts w:ascii="Consolas" w:hAnsi="Consolas"/>
                                <w:sz w:val="20"/>
                                <w:szCs w:val="20"/>
                              </w:rPr>
                              <w:t xml:space="preserve">Enter first angle in degrees        :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first coefficient of lift     :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second angle in degrees       :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second coefficient of lift    :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interpolation angle in degrees: </w:t>
                            </w:r>
                            <w:r w:rsidR="00B40946">
                              <w:rPr>
                                <w:rFonts w:ascii="Consolas" w:hAnsi="Consolas"/>
                                <w:sz w:val="20"/>
                                <w:szCs w:val="20"/>
                              </w:rPr>
                              <w:t>x</w:t>
                            </w:r>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r w:rsidRPr="00CF7F18">
                              <w:rPr>
                                <w:rFonts w:ascii="Consolas" w:hAnsi="Consolas"/>
                                <w:sz w:val="20"/>
                                <w:szCs w:val="20"/>
                              </w:rPr>
                              <w:t>RESULTS</w:t>
                            </w:r>
                          </w:p>
                          <w:p w:rsidR="00CF7F18" w:rsidRPr="00CF7F18" w:rsidRDefault="00CF7F18" w:rsidP="00CF7F18">
                            <w:pPr>
                              <w:rPr>
                                <w:rFonts w:ascii="Consolas" w:hAnsi="Consolas"/>
                                <w:sz w:val="20"/>
                                <w:szCs w:val="20"/>
                              </w:rPr>
                            </w:pPr>
                            <w:r w:rsidRPr="00CF7F18">
                              <w:rPr>
                                <w:rFonts w:ascii="Consolas" w:hAnsi="Consolas"/>
                                <w:sz w:val="20"/>
                                <w:szCs w:val="20"/>
                              </w:rPr>
                              <w:t xml:space="preserve">First angle in degrees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 xml:space="preserve">First coefficient of lift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r w:rsidRPr="00CF7F18">
                              <w:rPr>
                                <w:rFonts w:ascii="Consolas" w:hAnsi="Consolas"/>
                                <w:sz w:val="20"/>
                                <w:szCs w:val="20"/>
                              </w:rPr>
                              <w:t xml:space="preserve">Second angle in degrees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 xml:space="preserve">Second coefficient of lift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r w:rsidRPr="00CF7F18">
                              <w:rPr>
                                <w:rFonts w:ascii="Consolas" w:hAnsi="Consolas"/>
                                <w:sz w:val="20"/>
                                <w:szCs w:val="20"/>
                              </w:rPr>
                              <w:t xml:space="preserve">Interpolation angle in degrees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 xml:space="preserve">Computed coefficient of lift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w:t>
                            </w:r>
                          </w:p>
                          <w:p w:rsidR="00CF7F18" w:rsidRDefault="00CF7F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0F5C0" id="_x0000_t202" coordsize="21600,21600" o:spt="202" path="m,l,21600r21600,l21600,xe">
                <v:stroke joinstyle="miter"/>
                <v:path gradientshapeok="t" o:connecttype="rect"/>
              </v:shapetype>
              <v:shape id="Text Box 2" o:spid="_x0000_s1026" type="#_x0000_t202" style="position:absolute;margin-left:218.25pt;margin-top:8.55pt;width:248.25pt;height:2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">
                <v:textbox>
                  <w:txbxContent>
                    <w:p w:rsidR="00CF7F18" w:rsidRPr="00CF7F18" w:rsidRDefault="00CF7F18" w:rsidP="00CF7F18">
                      <w:pPr>
                        <w:rPr>
                          <w:rFonts w:ascii="Consolas" w:hAnsi="Consolas"/>
                          <w:sz w:val="20"/>
                          <w:szCs w:val="20"/>
                        </w:rPr>
                      </w:pPr>
                      <w:r w:rsidRPr="00CF7F18">
                        <w:rPr>
                          <w:rFonts w:ascii="Consolas" w:hAnsi="Consolas"/>
                          <w:sz w:val="20"/>
                          <w:szCs w:val="20"/>
                        </w:rPr>
                        <w:t>******************************************</w:t>
                      </w:r>
                    </w:p>
                    <w:p w:rsidR="00CF7F18" w:rsidRPr="00CF7F18" w:rsidRDefault="00CF7F18" w:rsidP="00CF7F18">
                      <w:pPr>
                        <w:rPr>
                          <w:rFonts w:ascii="Consolas" w:hAnsi="Consolas"/>
                          <w:sz w:val="20"/>
                          <w:szCs w:val="20"/>
                        </w:rPr>
                      </w:pPr>
                      <w:r w:rsidRPr="00CF7F18">
                        <w:rPr>
                          <w:rFonts w:ascii="Consolas" w:hAnsi="Consolas"/>
                          <w:sz w:val="20"/>
                          <w:szCs w:val="20"/>
                        </w:rPr>
                        <w:t xml:space="preserve">       LINEAR INTERPOLATION PROGRAM</w:t>
                      </w:r>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r w:rsidRPr="00CF7F18">
                        <w:rPr>
                          <w:rFonts w:ascii="Consolas" w:hAnsi="Consolas"/>
                          <w:sz w:val="20"/>
                          <w:szCs w:val="20"/>
                        </w:rPr>
                        <w:t xml:space="preserve">Enter first angle in degrees      </w:t>
                      </w:r>
                      <w:proofErr w:type="gramStart"/>
                      <w:r w:rsidRPr="00CF7F18">
                        <w:rPr>
                          <w:rFonts w:ascii="Consolas" w:hAnsi="Consolas"/>
                          <w:sz w:val="20"/>
                          <w:szCs w:val="20"/>
                        </w:rPr>
                        <w:t xml:space="preserve">  :</w:t>
                      </w:r>
                      <w:proofErr w:type="gramEnd"/>
                      <w:r w:rsidRPr="00CF7F18">
                        <w:rPr>
                          <w:rFonts w:ascii="Consolas" w:hAnsi="Consolas"/>
                          <w:sz w:val="20"/>
                          <w:szCs w:val="20"/>
                        </w:rPr>
                        <w:t xml:space="preserve">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first coefficient of lift   </w:t>
                      </w:r>
                      <w:proofErr w:type="gramStart"/>
                      <w:r w:rsidRPr="00CF7F18">
                        <w:rPr>
                          <w:rFonts w:ascii="Consolas" w:hAnsi="Consolas"/>
                          <w:sz w:val="20"/>
                          <w:szCs w:val="20"/>
                        </w:rPr>
                        <w:t xml:space="preserve">  :</w:t>
                      </w:r>
                      <w:proofErr w:type="gramEnd"/>
                      <w:r w:rsidRPr="00CF7F18">
                        <w:rPr>
                          <w:rFonts w:ascii="Consolas" w:hAnsi="Consolas"/>
                          <w:sz w:val="20"/>
                          <w:szCs w:val="20"/>
                        </w:rPr>
                        <w:t xml:space="preserve">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second angle in degrees     </w:t>
                      </w:r>
                      <w:proofErr w:type="gramStart"/>
                      <w:r w:rsidRPr="00CF7F18">
                        <w:rPr>
                          <w:rFonts w:ascii="Consolas" w:hAnsi="Consolas"/>
                          <w:sz w:val="20"/>
                          <w:szCs w:val="20"/>
                        </w:rPr>
                        <w:t xml:space="preserve">  :</w:t>
                      </w:r>
                      <w:proofErr w:type="gramEnd"/>
                      <w:r w:rsidRPr="00CF7F18">
                        <w:rPr>
                          <w:rFonts w:ascii="Consolas" w:hAnsi="Consolas"/>
                          <w:sz w:val="20"/>
                          <w:szCs w:val="20"/>
                        </w:rPr>
                        <w:t xml:space="preserve">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second coefficient of lift  </w:t>
                      </w:r>
                      <w:proofErr w:type="gramStart"/>
                      <w:r w:rsidRPr="00CF7F18">
                        <w:rPr>
                          <w:rFonts w:ascii="Consolas" w:hAnsi="Consolas"/>
                          <w:sz w:val="20"/>
                          <w:szCs w:val="20"/>
                        </w:rPr>
                        <w:t xml:space="preserve">  :</w:t>
                      </w:r>
                      <w:proofErr w:type="gramEnd"/>
                      <w:r w:rsidRPr="00CF7F18">
                        <w:rPr>
                          <w:rFonts w:ascii="Consolas" w:hAnsi="Consolas"/>
                          <w:sz w:val="20"/>
                          <w:szCs w:val="20"/>
                        </w:rPr>
                        <w:t xml:space="preserve"> </w:t>
                      </w:r>
                      <w:r w:rsidR="00B40946">
                        <w:rPr>
                          <w:rFonts w:ascii="Consolas" w:hAnsi="Consolas"/>
                          <w:sz w:val="20"/>
                          <w:szCs w:val="20"/>
                        </w:rPr>
                        <w:t>x</w:t>
                      </w:r>
                    </w:p>
                    <w:p w:rsidR="00CF7F18" w:rsidRPr="00CF7F18" w:rsidRDefault="00CF7F18" w:rsidP="00CF7F18">
                      <w:pPr>
                        <w:rPr>
                          <w:rFonts w:ascii="Consolas" w:hAnsi="Consolas"/>
                          <w:sz w:val="20"/>
                          <w:szCs w:val="20"/>
                        </w:rPr>
                      </w:pPr>
                      <w:r w:rsidRPr="00CF7F18">
                        <w:rPr>
                          <w:rFonts w:ascii="Consolas" w:hAnsi="Consolas"/>
                          <w:sz w:val="20"/>
                          <w:szCs w:val="20"/>
                        </w:rPr>
                        <w:t xml:space="preserve">Enter interpolation angle in degrees: </w:t>
                      </w:r>
                      <w:r w:rsidR="00B40946">
                        <w:rPr>
                          <w:rFonts w:ascii="Consolas" w:hAnsi="Consolas"/>
                          <w:sz w:val="20"/>
                          <w:szCs w:val="20"/>
                        </w:rPr>
                        <w:t>x</w:t>
                      </w:r>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r w:rsidRPr="00CF7F18">
                        <w:rPr>
                          <w:rFonts w:ascii="Consolas" w:hAnsi="Consolas"/>
                          <w:sz w:val="20"/>
                          <w:szCs w:val="20"/>
                        </w:rPr>
                        <w:t>RESULTS</w:t>
                      </w:r>
                    </w:p>
                    <w:p w:rsidR="00CF7F18" w:rsidRPr="00CF7F18" w:rsidRDefault="00CF7F18" w:rsidP="00CF7F18">
                      <w:pPr>
                        <w:rPr>
                          <w:rFonts w:ascii="Consolas" w:hAnsi="Consolas"/>
                          <w:sz w:val="20"/>
                          <w:szCs w:val="20"/>
                        </w:rPr>
                      </w:pPr>
                      <w:r w:rsidRPr="00CF7F18">
                        <w:rPr>
                          <w:rFonts w:ascii="Consolas" w:hAnsi="Consolas"/>
                          <w:sz w:val="20"/>
                          <w:szCs w:val="20"/>
                        </w:rPr>
                        <w:t xml:space="preserve">First angle in degrees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 xml:space="preserve">First coefficient of lift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bookmarkStart w:id="1" w:name="_GoBack"/>
                      <w:bookmarkEnd w:id="1"/>
                      <w:r w:rsidRPr="00CF7F18">
                        <w:rPr>
                          <w:rFonts w:ascii="Consolas" w:hAnsi="Consolas"/>
                          <w:sz w:val="20"/>
                          <w:szCs w:val="20"/>
                        </w:rPr>
                        <w:t xml:space="preserve">Second angle in degrees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 xml:space="preserve">Second coefficient of lift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p>
                    <w:p w:rsidR="00CF7F18" w:rsidRPr="00CF7F18" w:rsidRDefault="00CF7F18" w:rsidP="00CF7F18">
                      <w:pPr>
                        <w:rPr>
                          <w:rFonts w:ascii="Consolas" w:hAnsi="Consolas"/>
                          <w:sz w:val="20"/>
                          <w:szCs w:val="20"/>
                        </w:rPr>
                      </w:pPr>
                      <w:r w:rsidRPr="00CF7F18">
                        <w:rPr>
                          <w:rFonts w:ascii="Consolas" w:hAnsi="Consolas"/>
                          <w:sz w:val="20"/>
                          <w:szCs w:val="20"/>
                        </w:rPr>
                        <w:t xml:space="preserve">Interpolation angle in degrees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 xml:space="preserve">Computed coefficient of lift   = </w:t>
                      </w:r>
                      <w:proofErr w:type="spellStart"/>
                      <w:r w:rsidR="00B40946">
                        <w:rPr>
                          <w:rFonts w:ascii="Consolas" w:hAnsi="Consolas"/>
                          <w:sz w:val="20"/>
                          <w:szCs w:val="20"/>
                        </w:rPr>
                        <w:t>x</w:t>
                      </w:r>
                      <w:r w:rsidR="002D4EE0">
                        <w:rPr>
                          <w:rFonts w:ascii="Consolas" w:hAnsi="Consolas"/>
                          <w:sz w:val="20"/>
                          <w:szCs w:val="20"/>
                        </w:rPr>
                        <w:t>x</w:t>
                      </w:r>
                      <w:r w:rsidR="00B40946">
                        <w:rPr>
                          <w:rFonts w:ascii="Consolas" w:hAnsi="Consolas"/>
                          <w:sz w:val="20"/>
                          <w:szCs w:val="20"/>
                        </w:rPr>
                        <w:t>.xxx</w:t>
                      </w:r>
                      <w:proofErr w:type="spellEnd"/>
                    </w:p>
                    <w:p w:rsidR="00CF7F18" w:rsidRPr="00CF7F18" w:rsidRDefault="00CF7F18" w:rsidP="00CF7F18">
                      <w:pPr>
                        <w:rPr>
                          <w:rFonts w:ascii="Consolas" w:hAnsi="Consolas"/>
                          <w:sz w:val="20"/>
                          <w:szCs w:val="20"/>
                        </w:rPr>
                      </w:pPr>
                      <w:r w:rsidRPr="00CF7F18">
                        <w:rPr>
                          <w:rFonts w:ascii="Consolas" w:hAnsi="Consolas"/>
                          <w:sz w:val="20"/>
                          <w:szCs w:val="20"/>
                        </w:rPr>
                        <w:t>******************************************</w:t>
                      </w:r>
                    </w:p>
                    <w:p w:rsidR="00CF7F18" w:rsidRDefault="00CF7F18"/>
                  </w:txbxContent>
                </v:textbox>
                <w10:wrap type="square" anchorx="margin"/>
              </v:shape>
            </w:pict>
          </mc:Fallback>
        </mc:AlternateContent>
      </w:r>
    </w:p>
    <w:p w:rsidR="00DB53E1" w:rsidRDefault="00DB53E1" w:rsidP="00DB53E1">
      <w:pPr>
        <w:rPr>
          <w:b/>
          <w:bCs/>
        </w:rPr>
      </w:pPr>
      <w:r>
        <w:rPr>
          <w:b/>
          <w:bCs/>
        </w:rPr>
        <w:t>ASSIGNMENT:</w:t>
      </w:r>
    </w:p>
    <w:p w:rsidR="00DB53E1" w:rsidRDefault="00DB53E1" w:rsidP="00DB53E1">
      <w:r>
        <w:rPr>
          <w:bCs/>
        </w:rPr>
        <w:t xml:space="preserve">Write a C program that will allow the user to enter two known </w:t>
      </w:r>
      <w:r>
        <w:rPr>
          <w:b/>
          <w:bCs/>
        </w:rPr>
        <w:t>Angles of Attack</w:t>
      </w:r>
      <w:r>
        <w:rPr>
          <w:bCs/>
        </w:rPr>
        <w:t xml:space="preserve"> and the</w:t>
      </w:r>
      <w:r w:rsidR="005201D6">
        <w:rPr>
          <w:bCs/>
        </w:rPr>
        <w:t>ir</w:t>
      </w:r>
      <w:r>
        <w:rPr>
          <w:bCs/>
        </w:rPr>
        <w:t xml:space="preserve"> corresponding known </w:t>
      </w:r>
      <w:r>
        <w:rPr>
          <w:b/>
          <w:bCs/>
        </w:rPr>
        <w:t>Coefficients of Lift</w:t>
      </w:r>
      <w:r>
        <w:rPr>
          <w:bCs/>
        </w:rPr>
        <w:t xml:space="preserve"> values.  Once the user enters the interpolation angle, the program will compute the </w:t>
      </w:r>
      <w:r w:rsidR="00623EEE">
        <w:rPr>
          <w:bCs/>
        </w:rPr>
        <w:t xml:space="preserve">intermediate </w:t>
      </w:r>
      <w:r>
        <w:rPr>
          <w:b/>
          <w:bCs/>
        </w:rPr>
        <w:t>Coefficient of Lift</w:t>
      </w:r>
      <w:r>
        <w:rPr>
          <w:bCs/>
        </w:rPr>
        <w:t xml:space="preserve">.  Your </w:t>
      </w:r>
      <w:r w:rsidR="00C637B2">
        <w:rPr>
          <w:bCs/>
        </w:rPr>
        <w:t>input/</w:t>
      </w:r>
      <w:r>
        <w:rPr>
          <w:bCs/>
        </w:rPr>
        <w:t xml:space="preserve">output will look </w:t>
      </w:r>
      <w:r w:rsidR="00113ADA">
        <w:rPr>
          <w:bCs/>
        </w:rPr>
        <w:t xml:space="preserve">like </w:t>
      </w:r>
      <w:r>
        <w:rPr>
          <w:bCs/>
        </w:rPr>
        <w:t xml:space="preserve">the illustration </w:t>
      </w:r>
      <w:r w:rsidR="005201D6">
        <w:rPr>
          <w:bCs/>
        </w:rPr>
        <w:t xml:space="preserve">shown </w:t>
      </w:r>
      <w:r>
        <w:rPr>
          <w:bCs/>
        </w:rPr>
        <w:t>to the right.</w:t>
      </w:r>
    </w:p>
    <w:p w:rsidR="001B03D0" w:rsidRDefault="001B03D0" w:rsidP="002B46D6">
      <w:pPr>
        <w:rPr>
          <w:b/>
          <w:bCs/>
        </w:rPr>
      </w:pPr>
    </w:p>
    <w:p w:rsidR="002B46D6" w:rsidRPr="00822DA2" w:rsidRDefault="002B46D6" w:rsidP="002B46D6">
      <w:pPr>
        <w:rPr>
          <w:b/>
          <w:bCs/>
        </w:rPr>
      </w:pPr>
      <w:r w:rsidRPr="00822DA2">
        <w:rPr>
          <w:b/>
          <w:bCs/>
        </w:rPr>
        <w:t>SUBMITTING ASSIGNMENT:</w:t>
      </w:r>
    </w:p>
    <w:p w:rsidR="002B46D6" w:rsidRPr="004E464A" w:rsidRDefault="002B46D6" w:rsidP="002B46D6">
      <w:r w:rsidRPr="004E464A">
        <w:t>Once you have your program working</w:t>
      </w:r>
      <w:r w:rsidR="00C637B2">
        <w:t xml:space="preserve"> and saved</w:t>
      </w:r>
      <w:r w:rsidRPr="004E464A">
        <w:t>, exit the C compiler</w:t>
      </w:r>
      <w:r w:rsidR="004E464A">
        <w:t xml:space="preserve"> that you are using</w:t>
      </w:r>
      <w:r w:rsidRPr="004E464A">
        <w:t>.  Make sure that your source program file name conforms to the following specifications:</w:t>
      </w:r>
    </w:p>
    <w:p w:rsidR="002B46D6" w:rsidRPr="004E464A" w:rsidRDefault="002B46D6" w:rsidP="002B46D6"/>
    <w:p w:rsidR="002B46D6" w:rsidRPr="004E464A" w:rsidRDefault="002B46D6" w:rsidP="002B46D6">
      <w:pPr>
        <w:ind w:left="720" w:firstLine="360"/>
        <w:rPr>
          <w:b/>
          <w:i/>
        </w:rPr>
      </w:pPr>
      <w:proofErr w:type="spellStart"/>
      <w:r w:rsidRPr="004E464A">
        <w:rPr>
          <w:b/>
          <w:i/>
        </w:rPr>
        <w:lastRenderedPageBreak/>
        <w:t>s</w:t>
      </w:r>
      <w:r w:rsidR="004E464A">
        <w:rPr>
          <w:b/>
          <w:i/>
        </w:rPr>
        <w:t>n</w:t>
      </w:r>
      <w:r w:rsidRPr="004E464A">
        <w:rPr>
          <w:b/>
          <w:i/>
        </w:rPr>
        <w:t>_an_first_last</w:t>
      </w:r>
      <w:proofErr w:type="spellEnd"/>
    </w:p>
    <w:p w:rsidR="002B46D6" w:rsidRPr="004E464A" w:rsidRDefault="002B46D6" w:rsidP="002B46D6">
      <w:pPr>
        <w:ind w:left="1440"/>
      </w:pPr>
    </w:p>
    <w:p w:rsidR="002B46D6" w:rsidRPr="004E464A" w:rsidRDefault="002B46D6" w:rsidP="002B46D6">
      <w:proofErr w:type="gramStart"/>
      <w:r w:rsidRPr="004E464A">
        <w:t>where</w:t>
      </w:r>
      <w:proofErr w:type="gramEnd"/>
      <w:r w:rsidRPr="004E464A">
        <w:t>:</w:t>
      </w:r>
      <w:r w:rsidRPr="004E464A">
        <w:tab/>
      </w:r>
      <w:r w:rsidRPr="004E464A">
        <w:tab/>
      </w:r>
      <w:proofErr w:type="spellStart"/>
      <w:r w:rsidRPr="004E464A">
        <w:rPr>
          <w:b/>
          <w:i/>
        </w:rPr>
        <w:t>s</w:t>
      </w:r>
      <w:r w:rsidR="004E464A">
        <w:rPr>
          <w:b/>
          <w:i/>
        </w:rPr>
        <w:t>n</w:t>
      </w:r>
      <w:proofErr w:type="spellEnd"/>
      <w:r w:rsidRPr="004E464A">
        <w:t xml:space="preserve"> is your section number ( 2, 4, </w:t>
      </w:r>
      <w:r w:rsidR="00113ADA">
        <w:t>6, 7</w:t>
      </w:r>
      <w:r w:rsidRPr="004E464A">
        <w:t>)</w:t>
      </w:r>
    </w:p>
    <w:p w:rsidR="002B46D6" w:rsidRPr="004E464A" w:rsidRDefault="002B46D6" w:rsidP="002B46D6">
      <w:pPr>
        <w:ind w:left="720" w:firstLine="360"/>
      </w:pPr>
      <w:r w:rsidRPr="004E464A">
        <w:rPr>
          <w:b/>
          <w:i/>
        </w:rPr>
        <w:t>an</w:t>
      </w:r>
      <w:r w:rsidRPr="004E464A">
        <w:t xml:space="preserve"> is the assignment number (1, 2, 3, 4, 5, 6, …)</w:t>
      </w:r>
    </w:p>
    <w:p w:rsidR="002B46D6" w:rsidRPr="004E464A" w:rsidRDefault="002B46D6" w:rsidP="002B46D6">
      <w:pPr>
        <w:ind w:left="720" w:firstLine="360"/>
      </w:pPr>
      <w:r w:rsidRPr="004E464A">
        <w:rPr>
          <w:b/>
          <w:i/>
        </w:rPr>
        <w:t>first</w:t>
      </w:r>
      <w:r w:rsidRPr="004E464A">
        <w:t xml:space="preserve"> is your first name</w:t>
      </w:r>
    </w:p>
    <w:p w:rsidR="002B46D6" w:rsidRPr="004E464A" w:rsidRDefault="002B46D6" w:rsidP="002B46D6">
      <w:pPr>
        <w:ind w:left="720" w:firstLine="360"/>
      </w:pPr>
      <w:r w:rsidRPr="004E464A">
        <w:rPr>
          <w:b/>
          <w:i/>
        </w:rPr>
        <w:t>last</w:t>
      </w:r>
      <w:r w:rsidRPr="004E464A">
        <w:t xml:space="preserve"> is your last name</w:t>
      </w:r>
    </w:p>
    <w:p w:rsidR="004E464A" w:rsidRPr="004E464A" w:rsidRDefault="004E464A" w:rsidP="004E464A"/>
    <w:p w:rsidR="004E464A" w:rsidRPr="004E464A" w:rsidRDefault="00822DA2" w:rsidP="004E464A">
      <w:r>
        <w:t>An e</w:t>
      </w:r>
      <w:r w:rsidR="004E464A" w:rsidRPr="004E464A">
        <w:t xml:space="preserve">xample </w:t>
      </w:r>
      <w:r w:rsidR="00B40946">
        <w:t xml:space="preserve">file name </w:t>
      </w:r>
      <w:r w:rsidR="004E464A" w:rsidRPr="004E464A">
        <w:t xml:space="preserve">for the first assignment is </w:t>
      </w:r>
      <w:r w:rsidR="004E464A" w:rsidRPr="004E464A">
        <w:rPr>
          <w:b/>
        </w:rPr>
        <w:t>1_1_elmer_fudd</w:t>
      </w:r>
      <w:r w:rsidR="00C8106C">
        <w:t>.  Always use the underscore character in the file name.  Do not use spaces in the file name.</w:t>
      </w:r>
    </w:p>
    <w:p w:rsidR="002B46D6" w:rsidRPr="004E464A" w:rsidRDefault="002B46D6" w:rsidP="002B46D6">
      <w:pPr>
        <w:rPr>
          <w:b/>
        </w:rPr>
      </w:pPr>
    </w:p>
    <w:p w:rsidR="002B46D6" w:rsidRPr="004E464A" w:rsidRDefault="002B46D6" w:rsidP="002B46D6">
      <w:pPr>
        <w:rPr>
          <w:bCs/>
        </w:rPr>
      </w:pPr>
      <w:r w:rsidRPr="004E464A">
        <w:rPr>
          <w:b/>
        </w:rPr>
        <w:t xml:space="preserve">Note:  </w:t>
      </w:r>
      <w:r w:rsidRPr="004E464A">
        <w:rPr>
          <w:b/>
          <w:bCs/>
        </w:rPr>
        <w:t>Do not</w:t>
      </w:r>
      <w:r w:rsidRPr="004E464A">
        <w:rPr>
          <w:bCs/>
        </w:rPr>
        <w:t xml:space="preserve"> change the extension</w:t>
      </w:r>
      <w:r w:rsidR="00822DA2">
        <w:rPr>
          <w:bCs/>
        </w:rPr>
        <w:t>,</w:t>
      </w:r>
      <w:r w:rsidRPr="004E464A">
        <w:rPr>
          <w:bCs/>
        </w:rPr>
        <w:t xml:space="preserve"> </w:t>
      </w:r>
      <w:r w:rsidRPr="004E464A">
        <w:rPr>
          <w:b/>
          <w:bCs/>
        </w:rPr>
        <w:t>.</w:t>
      </w:r>
      <w:proofErr w:type="spellStart"/>
      <w:r w:rsidRPr="004E464A">
        <w:rPr>
          <w:b/>
          <w:bCs/>
        </w:rPr>
        <w:t>cpp</w:t>
      </w:r>
      <w:proofErr w:type="spellEnd"/>
      <w:r w:rsidR="00822DA2">
        <w:rPr>
          <w:b/>
          <w:bCs/>
        </w:rPr>
        <w:t>,</w:t>
      </w:r>
      <w:r w:rsidR="00822DA2" w:rsidRPr="00822DA2">
        <w:rPr>
          <w:bCs/>
        </w:rPr>
        <w:t xml:space="preserve"> that is at the end of the file name</w:t>
      </w:r>
      <w:r w:rsidRPr="004E464A">
        <w:rPr>
          <w:bCs/>
        </w:rPr>
        <w:t>.</w:t>
      </w:r>
    </w:p>
    <w:p w:rsidR="002B46D6" w:rsidRPr="004E464A" w:rsidRDefault="002B46D6" w:rsidP="002B46D6">
      <w:pPr>
        <w:rPr>
          <w:bCs/>
        </w:rPr>
      </w:pPr>
    </w:p>
    <w:p w:rsidR="00822DA2" w:rsidRDefault="00822DA2" w:rsidP="00822DA2">
      <w:pPr>
        <w:rPr>
          <w:color w:val="000000"/>
        </w:rPr>
      </w:pPr>
      <w:r>
        <w:t xml:space="preserve">Submit </w:t>
      </w:r>
      <w:r>
        <w:rPr>
          <w:bCs/>
        </w:rPr>
        <w:t xml:space="preserve">your assignment (your source program) using the </w:t>
      </w:r>
      <w:r>
        <w:rPr>
          <w:b/>
          <w:bCs/>
        </w:rPr>
        <w:t>Assignments</w:t>
      </w:r>
      <w:r>
        <w:rPr>
          <w:bCs/>
        </w:rPr>
        <w:t xml:space="preserve"> button in </w:t>
      </w:r>
      <w:r>
        <w:rPr>
          <w:b/>
          <w:bCs/>
        </w:rPr>
        <w:t>Blackboard</w:t>
      </w:r>
      <w:r w:rsidR="00C8106C">
        <w:rPr>
          <w:bCs/>
        </w:rPr>
        <w:t xml:space="preserve">.  The submitting instructions are provided in several locations in </w:t>
      </w:r>
      <w:r w:rsidR="00C8106C" w:rsidRPr="005201D6">
        <w:rPr>
          <w:b/>
          <w:bCs/>
        </w:rPr>
        <w:t>Blackboard</w:t>
      </w:r>
      <w:r w:rsidR="00C8106C">
        <w:rPr>
          <w:bCs/>
        </w:rPr>
        <w:t xml:space="preserve">, so read them carefully.  </w:t>
      </w:r>
      <w:r>
        <w:rPr>
          <w:bCs/>
        </w:rPr>
        <w:t>R</w:t>
      </w:r>
      <w:r>
        <w:rPr>
          <w:color w:val="000000"/>
        </w:rPr>
        <w:t>emember to submit your C source program</w:t>
      </w:r>
      <w:r w:rsidR="00113ADA">
        <w:rPr>
          <w:color w:val="000000"/>
        </w:rPr>
        <w:t xml:space="preserve"> only</w:t>
      </w:r>
      <w:r>
        <w:rPr>
          <w:color w:val="000000"/>
        </w:rPr>
        <w:t xml:space="preserve">.  No other </w:t>
      </w:r>
      <w:r w:rsidR="00113ADA">
        <w:rPr>
          <w:color w:val="000000"/>
        </w:rPr>
        <w:t xml:space="preserve">program </w:t>
      </w:r>
      <w:r w:rsidR="00C637B2">
        <w:rPr>
          <w:color w:val="000000"/>
        </w:rPr>
        <w:t xml:space="preserve">format </w:t>
      </w:r>
      <w:r>
        <w:rPr>
          <w:color w:val="000000"/>
        </w:rPr>
        <w:t>will be accepted.</w:t>
      </w:r>
    </w:p>
    <w:p w:rsidR="00822DA2" w:rsidRDefault="00822DA2" w:rsidP="00822DA2">
      <w:pPr>
        <w:rPr>
          <w:color w:val="000000"/>
        </w:rPr>
      </w:pPr>
    </w:p>
    <w:p w:rsidR="00CF7F18" w:rsidRPr="00CF7F18" w:rsidRDefault="00822DA2" w:rsidP="00CF7F18">
      <w:pPr>
        <w:rPr>
          <w:b/>
        </w:rPr>
      </w:pPr>
      <w:r>
        <w:rPr>
          <w:bCs/>
        </w:rPr>
        <w:t xml:space="preserve">If you make changes to your program and need to resubmit, rename the file such as </w:t>
      </w:r>
      <w:r w:rsidRPr="00DC579B">
        <w:rPr>
          <w:b/>
          <w:bCs/>
        </w:rPr>
        <w:t>1</w:t>
      </w:r>
      <w:r>
        <w:rPr>
          <w:b/>
          <w:bCs/>
        </w:rPr>
        <w:t>_</w:t>
      </w:r>
      <w:r w:rsidR="00DC579B">
        <w:rPr>
          <w:b/>
          <w:bCs/>
        </w:rPr>
        <w:t>1</w:t>
      </w:r>
      <w:r>
        <w:rPr>
          <w:b/>
          <w:bCs/>
        </w:rPr>
        <w:t>_elmer_fudd_2</w:t>
      </w:r>
      <w:r w:rsidR="00DC579B">
        <w:rPr>
          <w:bCs/>
        </w:rPr>
        <w:t xml:space="preserve"> or </w:t>
      </w:r>
      <w:r w:rsidRPr="00DC579B">
        <w:rPr>
          <w:b/>
          <w:bCs/>
        </w:rPr>
        <w:t>1</w:t>
      </w:r>
      <w:r>
        <w:rPr>
          <w:b/>
          <w:bCs/>
        </w:rPr>
        <w:t>_1_elmer_fudd_3</w:t>
      </w:r>
      <w:r>
        <w:rPr>
          <w:bCs/>
        </w:rPr>
        <w:t xml:space="preserve">, etc.  Then use the </w:t>
      </w:r>
      <w:r>
        <w:rPr>
          <w:b/>
          <w:bCs/>
        </w:rPr>
        <w:t>Assignments</w:t>
      </w:r>
      <w:r>
        <w:rPr>
          <w:bCs/>
        </w:rPr>
        <w:t xml:space="preserve"> button in </w:t>
      </w:r>
      <w:r>
        <w:rPr>
          <w:b/>
          <w:bCs/>
        </w:rPr>
        <w:t>Blackboard</w:t>
      </w:r>
      <w:r>
        <w:rPr>
          <w:bCs/>
        </w:rPr>
        <w:t xml:space="preserve"> to submit the new version.  Only the most current submitted program version will be graded</w:t>
      </w:r>
      <w:r w:rsidR="00CF7F18">
        <w:rPr>
          <w:bCs/>
        </w:rPr>
        <w:t>.</w:t>
      </w:r>
    </w:p>
    <w:p w:rsidR="00CF7F18" w:rsidRPr="00CF7F18" w:rsidRDefault="00CF7F18" w:rsidP="00CF7F18">
      <w:pPr>
        <w:rPr>
          <w:rFonts w:ascii="Consolas" w:hAnsi="Consolas"/>
        </w:rPr>
      </w:pPr>
    </w:p>
    <w:p w:rsidR="00A52292" w:rsidRDefault="00A52292" w:rsidP="00CF7F18">
      <w:pPr>
        <w:rPr>
          <w:rFonts w:ascii="Consolas" w:hAnsi="Consolas"/>
        </w:rPr>
      </w:pPr>
    </w:p>
    <w:p w:rsidR="00CF7F18" w:rsidRDefault="00CF7F18" w:rsidP="00CF7F18">
      <w:pPr>
        <w:rPr>
          <w:rFonts w:ascii="Consolas" w:hAnsi="Consolas"/>
        </w:rPr>
      </w:pPr>
    </w:p>
    <w:p w:rsidR="00CF7F18" w:rsidRPr="00CF7F18" w:rsidRDefault="00CF7F18" w:rsidP="00CF7F18">
      <w:pPr>
        <w:rPr>
          <w:rFonts w:ascii="Consolas" w:hAnsi="Consolas"/>
        </w:rPr>
      </w:pPr>
    </w:p>
    <w:sectPr w:rsidR="00CF7F18" w:rsidRPr="00CF7F18" w:rsidSect="00D34748">
      <w:footerReference w:type="even" r:id="rId9"/>
      <w:footerReference w:type="default" r:id="rId10"/>
      <w:pgSz w:w="12240" w:h="15840"/>
      <w:pgMar w:top="36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4CB" w:rsidRDefault="000174CB">
      <w:r>
        <w:separator/>
      </w:r>
    </w:p>
  </w:endnote>
  <w:endnote w:type="continuationSeparator" w:id="0">
    <w:p w:rsidR="000174CB" w:rsidRDefault="0001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B94" w:rsidRDefault="00163B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3B94" w:rsidRDefault="00163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B94" w:rsidRDefault="00163B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3302">
      <w:rPr>
        <w:rStyle w:val="PageNumber"/>
        <w:noProof/>
      </w:rPr>
      <w:t>1</w:t>
    </w:r>
    <w:r>
      <w:rPr>
        <w:rStyle w:val="PageNumber"/>
      </w:rPr>
      <w:fldChar w:fldCharType="end"/>
    </w:r>
  </w:p>
  <w:p w:rsidR="00163B94" w:rsidRDefault="00163B9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4CB" w:rsidRDefault="000174CB">
      <w:r>
        <w:separator/>
      </w:r>
    </w:p>
  </w:footnote>
  <w:footnote w:type="continuationSeparator" w:id="0">
    <w:p w:rsidR="000174CB" w:rsidRDefault="00017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826FC"/>
    <w:multiLevelType w:val="hybridMultilevel"/>
    <w:tmpl w:val="9ADC8A6E"/>
    <w:lvl w:ilvl="0" w:tplc="457C1FAA">
      <w:start w:val="1"/>
      <w:numFmt w:val="bullet"/>
      <w:lvlText w:val=""/>
      <w:lvlJc w:val="left"/>
      <w:pPr>
        <w:tabs>
          <w:tab w:val="num" w:pos="720"/>
        </w:tabs>
        <w:ind w:left="720" w:hanging="360"/>
      </w:pPr>
      <w:rPr>
        <w:rFonts w:ascii="Symbol" w:hAnsi="Symbol" w:hint="default"/>
        <w:sz w:val="20"/>
      </w:rPr>
    </w:lvl>
    <w:lvl w:ilvl="1" w:tplc="46CA005E" w:tentative="1">
      <w:start w:val="1"/>
      <w:numFmt w:val="bullet"/>
      <w:lvlText w:val="o"/>
      <w:lvlJc w:val="left"/>
      <w:pPr>
        <w:tabs>
          <w:tab w:val="num" w:pos="1440"/>
        </w:tabs>
        <w:ind w:left="1440" w:hanging="360"/>
      </w:pPr>
      <w:rPr>
        <w:rFonts w:ascii="Courier New" w:hAnsi="Courier New" w:hint="default"/>
        <w:sz w:val="20"/>
      </w:rPr>
    </w:lvl>
    <w:lvl w:ilvl="2" w:tplc="711A5FAA" w:tentative="1">
      <w:start w:val="1"/>
      <w:numFmt w:val="bullet"/>
      <w:lvlText w:val=""/>
      <w:lvlJc w:val="left"/>
      <w:pPr>
        <w:tabs>
          <w:tab w:val="num" w:pos="2160"/>
        </w:tabs>
        <w:ind w:left="2160" w:hanging="360"/>
      </w:pPr>
      <w:rPr>
        <w:rFonts w:ascii="Wingdings" w:hAnsi="Wingdings" w:hint="default"/>
        <w:sz w:val="20"/>
      </w:rPr>
    </w:lvl>
    <w:lvl w:ilvl="3" w:tplc="9AA68040" w:tentative="1">
      <w:start w:val="1"/>
      <w:numFmt w:val="bullet"/>
      <w:lvlText w:val=""/>
      <w:lvlJc w:val="left"/>
      <w:pPr>
        <w:tabs>
          <w:tab w:val="num" w:pos="2880"/>
        </w:tabs>
        <w:ind w:left="2880" w:hanging="360"/>
      </w:pPr>
      <w:rPr>
        <w:rFonts w:ascii="Wingdings" w:hAnsi="Wingdings" w:hint="default"/>
        <w:sz w:val="20"/>
      </w:rPr>
    </w:lvl>
    <w:lvl w:ilvl="4" w:tplc="B28AFCF6" w:tentative="1">
      <w:start w:val="1"/>
      <w:numFmt w:val="bullet"/>
      <w:lvlText w:val=""/>
      <w:lvlJc w:val="left"/>
      <w:pPr>
        <w:tabs>
          <w:tab w:val="num" w:pos="3600"/>
        </w:tabs>
        <w:ind w:left="3600" w:hanging="360"/>
      </w:pPr>
      <w:rPr>
        <w:rFonts w:ascii="Wingdings" w:hAnsi="Wingdings" w:hint="default"/>
        <w:sz w:val="20"/>
      </w:rPr>
    </w:lvl>
    <w:lvl w:ilvl="5" w:tplc="EE8654AC" w:tentative="1">
      <w:start w:val="1"/>
      <w:numFmt w:val="bullet"/>
      <w:lvlText w:val=""/>
      <w:lvlJc w:val="left"/>
      <w:pPr>
        <w:tabs>
          <w:tab w:val="num" w:pos="4320"/>
        </w:tabs>
        <w:ind w:left="4320" w:hanging="360"/>
      </w:pPr>
      <w:rPr>
        <w:rFonts w:ascii="Wingdings" w:hAnsi="Wingdings" w:hint="default"/>
        <w:sz w:val="20"/>
      </w:rPr>
    </w:lvl>
    <w:lvl w:ilvl="6" w:tplc="B57C057E" w:tentative="1">
      <w:start w:val="1"/>
      <w:numFmt w:val="bullet"/>
      <w:lvlText w:val=""/>
      <w:lvlJc w:val="left"/>
      <w:pPr>
        <w:tabs>
          <w:tab w:val="num" w:pos="5040"/>
        </w:tabs>
        <w:ind w:left="5040" w:hanging="360"/>
      </w:pPr>
      <w:rPr>
        <w:rFonts w:ascii="Wingdings" w:hAnsi="Wingdings" w:hint="default"/>
        <w:sz w:val="20"/>
      </w:rPr>
    </w:lvl>
    <w:lvl w:ilvl="7" w:tplc="2F5E71E0" w:tentative="1">
      <w:start w:val="1"/>
      <w:numFmt w:val="bullet"/>
      <w:lvlText w:val=""/>
      <w:lvlJc w:val="left"/>
      <w:pPr>
        <w:tabs>
          <w:tab w:val="num" w:pos="5760"/>
        </w:tabs>
        <w:ind w:left="5760" w:hanging="360"/>
      </w:pPr>
      <w:rPr>
        <w:rFonts w:ascii="Wingdings" w:hAnsi="Wingdings" w:hint="default"/>
        <w:sz w:val="20"/>
      </w:rPr>
    </w:lvl>
    <w:lvl w:ilvl="8" w:tplc="241EDD32"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21"/>
    <w:rsid w:val="000174CB"/>
    <w:rsid w:val="00025E46"/>
    <w:rsid w:val="000452EF"/>
    <w:rsid w:val="00047168"/>
    <w:rsid w:val="00052CB4"/>
    <w:rsid w:val="00066EBC"/>
    <w:rsid w:val="000A5F63"/>
    <w:rsid w:val="000B1DC2"/>
    <w:rsid w:val="00113ADA"/>
    <w:rsid w:val="00142207"/>
    <w:rsid w:val="00163B94"/>
    <w:rsid w:val="0016688B"/>
    <w:rsid w:val="00196E7F"/>
    <w:rsid w:val="001B03D0"/>
    <w:rsid w:val="00277B02"/>
    <w:rsid w:val="002B46D6"/>
    <w:rsid w:val="002D3E7B"/>
    <w:rsid w:val="002D4EE0"/>
    <w:rsid w:val="0031282C"/>
    <w:rsid w:val="004006A6"/>
    <w:rsid w:val="004E464A"/>
    <w:rsid w:val="00511A7B"/>
    <w:rsid w:val="005201D6"/>
    <w:rsid w:val="00536868"/>
    <w:rsid w:val="005E42F5"/>
    <w:rsid w:val="00623EEE"/>
    <w:rsid w:val="006451EA"/>
    <w:rsid w:val="006659C2"/>
    <w:rsid w:val="006A612D"/>
    <w:rsid w:val="00721486"/>
    <w:rsid w:val="007E4ED5"/>
    <w:rsid w:val="008229AD"/>
    <w:rsid w:val="00822DA2"/>
    <w:rsid w:val="008477B7"/>
    <w:rsid w:val="008838ED"/>
    <w:rsid w:val="008B0F61"/>
    <w:rsid w:val="009A567D"/>
    <w:rsid w:val="009B3302"/>
    <w:rsid w:val="00A52292"/>
    <w:rsid w:val="00AE39AD"/>
    <w:rsid w:val="00B36AAC"/>
    <w:rsid w:val="00B40946"/>
    <w:rsid w:val="00B410C0"/>
    <w:rsid w:val="00B502BB"/>
    <w:rsid w:val="00B74B30"/>
    <w:rsid w:val="00BA29E7"/>
    <w:rsid w:val="00C37E0D"/>
    <w:rsid w:val="00C637B2"/>
    <w:rsid w:val="00C8106C"/>
    <w:rsid w:val="00C9693D"/>
    <w:rsid w:val="00CF2121"/>
    <w:rsid w:val="00CF7F18"/>
    <w:rsid w:val="00D34748"/>
    <w:rsid w:val="00D4704A"/>
    <w:rsid w:val="00D73121"/>
    <w:rsid w:val="00DB53E1"/>
    <w:rsid w:val="00DC09A3"/>
    <w:rsid w:val="00DC579B"/>
    <w:rsid w:val="00DC66E5"/>
    <w:rsid w:val="00ED581F"/>
    <w:rsid w:val="00EE1730"/>
    <w:rsid w:val="00FC7E17"/>
    <w:rsid w:val="00FD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E1E4D69B-F208-47DE-A72E-AAF01678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PlaceholderText">
    <w:name w:val="Placeholder Text"/>
    <w:basedOn w:val="DefaultParagraphFont"/>
    <w:uiPriority w:val="99"/>
    <w:semiHidden/>
    <w:rsid w:val="00A52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11358">
      <w:bodyDiv w:val="1"/>
      <w:marLeft w:val="0"/>
      <w:marRight w:val="0"/>
      <w:marTop w:val="0"/>
      <w:marBottom w:val="0"/>
      <w:divBdr>
        <w:top w:val="none" w:sz="0" w:space="0" w:color="auto"/>
        <w:left w:val="none" w:sz="0" w:space="0" w:color="auto"/>
        <w:bottom w:val="none" w:sz="0" w:space="0" w:color="auto"/>
        <w:right w:val="none" w:sz="0" w:space="0" w:color="auto"/>
      </w:divBdr>
    </w:div>
    <w:div w:id="1009795766">
      <w:bodyDiv w:val="1"/>
      <w:marLeft w:val="0"/>
      <w:marRight w:val="0"/>
      <w:marTop w:val="0"/>
      <w:marBottom w:val="0"/>
      <w:divBdr>
        <w:top w:val="none" w:sz="0" w:space="0" w:color="auto"/>
        <w:left w:val="none" w:sz="0" w:space="0" w:color="auto"/>
        <w:bottom w:val="none" w:sz="0" w:space="0" w:color="auto"/>
        <w:right w:val="none" w:sz="0" w:space="0" w:color="auto"/>
      </w:divBdr>
    </w:div>
    <w:div w:id="1630935938">
      <w:bodyDiv w:val="1"/>
      <w:marLeft w:val="0"/>
      <w:marRight w:val="0"/>
      <w:marTop w:val="0"/>
      <w:marBottom w:val="0"/>
      <w:divBdr>
        <w:top w:val="none" w:sz="0" w:space="0" w:color="auto"/>
        <w:left w:val="none" w:sz="0" w:space="0" w:color="auto"/>
        <w:bottom w:val="none" w:sz="0" w:space="0" w:color="auto"/>
        <w:right w:val="none" w:sz="0" w:space="0" w:color="auto"/>
      </w:divBdr>
    </w:div>
    <w:div w:id="196237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olberts\Application%20Data\Microsoft\Templates\ENGR200%20PROB%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59EF7-FF61-47CC-A7AA-3AECF03D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ENGR200 PROB TEMPLATE</Template>
  <TotalTime>0</TotalTime>
  <Pages>2</Pages>
  <Words>416</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ENGR 200</vt:lpstr>
    </vt:vector>
  </TitlesOfParts>
  <Company>UND</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200</dc:title>
  <dc:subject/>
  <dc:creator>Stanlake</dc:creator>
  <cp:keywords/>
  <cp:lastModifiedBy>Administrator</cp:lastModifiedBy>
  <cp:revision>2</cp:revision>
  <cp:lastPrinted>2012-01-20T20:12:00Z</cp:lastPrinted>
  <dcterms:created xsi:type="dcterms:W3CDTF">2017-09-01T14:17:00Z</dcterms:created>
  <dcterms:modified xsi:type="dcterms:W3CDTF">2017-09-01T14:17:00Z</dcterms:modified>
</cp:coreProperties>
</file>